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EA632" w14:textId="77777777" w:rsidR="0001541F" w:rsidRDefault="007F46FF">
      <w:pPr>
        <w:pStyle w:val="Title"/>
      </w:pPr>
      <w:r>
        <w:t>QA Forum</w:t>
      </w:r>
    </w:p>
    <w:p w14:paraId="1E5ABD3C" w14:textId="77777777" w:rsidR="0001541F" w:rsidRDefault="007F46FF">
      <w:pPr>
        <w:pStyle w:val="Heading1"/>
      </w:pPr>
      <w:r>
        <w:t>Objective</w:t>
      </w:r>
    </w:p>
    <w:p w14:paraId="1A1A5DF2" w14:textId="77777777" w:rsidR="0001541F" w:rsidRDefault="007F46FF">
      <w:r>
        <w:t>QA Forum is a website which allows user to add/update/delete question. He/she can format the answer with MarkDown editor. Also, he/she can attach image(s) with the particular answer. Currently all questions and answers have no relation with the user. However, it is in pipeline to allow users to save their favorite questions, publish the questions and answers to other users and allow commenting on shared QA.</w:t>
      </w:r>
    </w:p>
    <w:p w14:paraId="0092DAC5" w14:textId="77777777" w:rsidR="007F46FF" w:rsidRDefault="007F46FF" w:rsidP="007F46FF">
      <w:pPr>
        <w:pStyle w:val="Heading1"/>
      </w:pPr>
      <w:r>
        <w:t>Technology</w:t>
      </w:r>
    </w:p>
    <w:p w14:paraId="1CDF607B" w14:textId="77777777" w:rsidR="007F46FF" w:rsidRDefault="007F46FF" w:rsidP="007F46FF">
      <w:r>
        <w:t>The Front-End is designed by using HTML5, Bootstrap 3 and AngularJS. UI communicates with server via RESTful service. To talk to DB, we have used hibernate. For Backend, we have used MySQL. However, we can change it anytime as we are using hibernate and provides facility to easily migrate to another data base.</w:t>
      </w:r>
    </w:p>
    <w:p w14:paraId="408508E8" w14:textId="77777777" w:rsidR="00212B3A" w:rsidRDefault="00212B3A" w:rsidP="007F46FF">
      <w:pPr>
        <w:pStyle w:val="Heading1"/>
      </w:pPr>
      <w:r>
        <w:t>Version</w:t>
      </w:r>
    </w:p>
    <w:p w14:paraId="4AB3706E" w14:textId="77777777" w:rsidR="00212B3A" w:rsidRDefault="00212B3A" w:rsidP="00212B3A">
      <w:r>
        <w:t>v2.0</w:t>
      </w:r>
    </w:p>
    <w:p w14:paraId="60ECFA56" w14:textId="77777777" w:rsidR="007F46FF" w:rsidRPr="007F46FF" w:rsidRDefault="007F46FF" w:rsidP="007F46FF">
      <w:pPr>
        <w:pStyle w:val="Heading1"/>
      </w:pPr>
      <w:r>
        <w:t>Configuration</w:t>
      </w:r>
    </w:p>
    <w:p w14:paraId="7E4C8EEE" w14:textId="77777777" w:rsidR="007F46FF" w:rsidRDefault="000B0E26">
      <w:r>
        <w:t>Following are the points to remember while setting up the project:</w:t>
      </w:r>
    </w:p>
    <w:p w14:paraId="5A142A8F" w14:textId="77777777" w:rsidR="000B0E26" w:rsidRDefault="00212B3A" w:rsidP="000B0E26">
      <w:pPr>
        <w:pStyle w:val="ListParagraph"/>
        <w:numPr>
          <w:ilvl w:val="0"/>
          <w:numId w:val="15"/>
        </w:numPr>
      </w:pPr>
      <w:r>
        <w:t>Add/uncomment below property in hibernate.cfg.xml file:</w:t>
      </w:r>
    </w:p>
    <w:p w14:paraId="52B19194" w14:textId="77777777" w:rsidR="00212B3A" w:rsidRDefault="00212B3A" w:rsidP="00212B3A">
      <w:pPr>
        <w:pStyle w:val="ListParagraph"/>
        <w:numPr>
          <w:ilvl w:val="1"/>
          <w:numId w:val="15"/>
        </w:numPr>
      </w:pPr>
      <w:r w:rsidRPr="00212B3A">
        <w:t>&lt;property name="hbm2ddl.auto"&gt;create&lt;/property&gt;</w:t>
      </w:r>
    </w:p>
    <w:p w14:paraId="012ACE9C" w14:textId="77777777" w:rsidR="00212B3A" w:rsidRDefault="00212B3A" w:rsidP="00212B3A">
      <w:pPr>
        <w:pStyle w:val="ListParagraph"/>
        <w:numPr>
          <w:ilvl w:val="0"/>
          <w:numId w:val="15"/>
        </w:numPr>
      </w:pPr>
      <w:r>
        <w:t>Change the connection.url, username, password if needed</w:t>
      </w:r>
    </w:p>
    <w:p w14:paraId="6244E31A" w14:textId="77777777" w:rsidR="00212B3A" w:rsidRDefault="00212B3A" w:rsidP="006D1B36">
      <w:pPr>
        <w:pStyle w:val="ListParagraph"/>
        <w:numPr>
          <w:ilvl w:val="0"/>
          <w:numId w:val="15"/>
        </w:numPr>
      </w:pPr>
      <w:r>
        <w:t>If you have database other than MySQL, then you would need to change driver class and dialect. Also, you will need to add the that database’s connector dependency in pom.xml</w:t>
      </w:r>
    </w:p>
    <w:p w14:paraId="07C951A3" w14:textId="77777777" w:rsidR="00212B3A" w:rsidRDefault="00212B3A" w:rsidP="006D1B36">
      <w:pPr>
        <w:pStyle w:val="ListParagraph"/>
        <w:numPr>
          <w:ilvl w:val="0"/>
          <w:numId w:val="15"/>
        </w:numPr>
      </w:pPr>
      <w:r>
        <w:t>start MySQL server by using below command:</w:t>
      </w:r>
    </w:p>
    <w:p w14:paraId="514D9C73" w14:textId="77777777" w:rsidR="00212B3A" w:rsidRDefault="00212B3A" w:rsidP="00212B3A">
      <w:pPr>
        <w:pStyle w:val="ListParagraph"/>
        <w:numPr>
          <w:ilvl w:val="1"/>
          <w:numId w:val="15"/>
        </w:numPr>
      </w:pPr>
      <w:r>
        <w:t>Go to mysql server folder</w:t>
      </w:r>
    </w:p>
    <w:p w14:paraId="2977D77F" w14:textId="77777777" w:rsidR="00212B3A" w:rsidRDefault="00212B3A" w:rsidP="00212B3A">
      <w:pPr>
        <w:pStyle w:val="ListParagraph"/>
        <w:numPr>
          <w:ilvl w:val="1"/>
          <w:numId w:val="15"/>
        </w:numPr>
      </w:pPr>
      <w:r>
        <w:t>bin\mysqld.exe</w:t>
      </w:r>
    </w:p>
    <w:p w14:paraId="7592F64E" w14:textId="77777777" w:rsidR="00212B3A" w:rsidRDefault="00474F89" w:rsidP="00212B3A">
      <w:pPr>
        <w:pStyle w:val="ListParagraph"/>
        <w:numPr>
          <w:ilvl w:val="0"/>
          <w:numId w:val="15"/>
        </w:numPr>
      </w:pPr>
      <w:r>
        <w:t xml:space="preserve">You would need to </w:t>
      </w:r>
      <w:r w:rsidR="00212B3A">
        <w:t xml:space="preserve">create database in MySQL </w:t>
      </w:r>
      <w:r>
        <w:t>by using below command:</w:t>
      </w:r>
    </w:p>
    <w:p w14:paraId="22000001" w14:textId="77777777" w:rsidR="00474F89" w:rsidRDefault="00474F89" w:rsidP="00474F89">
      <w:pPr>
        <w:pStyle w:val="ListParagraph"/>
        <w:numPr>
          <w:ilvl w:val="1"/>
          <w:numId w:val="15"/>
        </w:numPr>
      </w:pPr>
      <w:r>
        <w:t>Create database qadb</w:t>
      </w:r>
    </w:p>
    <w:p w14:paraId="750CEEF7" w14:textId="77777777" w:rsidR="00474F89" w:rsidRDefault="00474F89" w:rsidP="00474F89">
      <w:pPr>
        <w:pStyle w:val="ListParagraph"/>
        <w:numPr>
          <w:ilvl w:val="0"/>
          <w:numId w:val="15"/>
        </w:numPr>
      </w:pPr>
      <w:r>
        <w:t>Also, you would need to create sequence table with two columns SEQ_NAME and SEQ_COUNT as currently I have not configured it in hibernate. Will update it soon.</w:t>
      </w:r>
    </w:p>
    <w:p w14:paraId="2A344F7D" w14:textId="21C86F70" w:rsidR="009B7CA2" w:rsidRDefault="009B7CA2" w:rsidP="00474F89">
      <w:pPr>
        <w:pStyle w:val="Heading1"/>
      </w:pPr>
      <w:r>
        <w:t>Tools</w:t>
      </w:r>
    </w:p>
    <w:p w14:paraId="2167D7B5" w14:textId="7B96D049" w:rsidR="009B7CA2" w:rsidRDefault="009B7CA2" w:rsidP="001D06C6">
      <w:pPr>
        <w:pStyle w:val="ListParagraph"/>
        <w:numPr>
          <w:ilvl w:val="0"/>
          <w:numId w:val="15"/>
        </w:numPr>
      </w:pPr>
      <w:r>
        <w:t>Eclipse IDE</w:t>
      </w:r>
    </w:p>
    <w:p w14:paraId="63C18B0F" w14:textId="703B9D76" w:rsidR="009B7CA2" w:rsidRDefault="009B7CA2" w:rsidP="001D06C6">
      <w:pPr>
        <w:pStyle w:val="ListParagraph"/>
        <w:numPr>
          <w:ilvl w:val="0"/>
          <w:numId w:val="15"/>
        </w:numPr>
      </w:pPr>
      <w:r>
        <w:t>Apache Maven</w:t>
      </w:r>
    </w:p>
    <w:p w14:paraId="7408B138" w14:textId="3570A6E2" w:rsidR="009B7CA2" w:rsidRPr="009B7CA2" w:rsidRDefault="009B7CA2" w:rsidP="001D06C6">
      <w:pPr>
        <w:pStyle w:val="ListParagraph"/>
        <w:numPr>
          <w:ilvl w:val="0"/>
          <w:numId w:val="15"/>
        </w:numPr>
      </w:pPr>
      <w:r>
        <w:t>MySQL Workspace Editor(Optional)</w:t>
      </w:r>
    </w:p>
    <w:p w14:paraId="0C387A50" w14:textId="0C656DDC" w:rsidR="00474F89" w:rsidRDefault="00474F89" w:rsidP="00474F89">
      <w:pPr>
        <w:pStyle w:val="Heading1"/>
      </w:pPr>
      <w:r>
        <w:lastRenderedPageBreak/>
        <w:t>Features</w:t>
      </w:r>
    </w:p>
    <w:p w14:paraId="6DB8F6D9" w14:textId="77777777" w:rsidR="00474F89" w:rsidRDefault="00474F89" w:rsidP="0015680A">
      <w:pPr>
        <w:pStyle w:val="ListParagraph"/>
        <w:numPr>
          <w:ilvl w:val="0"/>
          <w:numId w:val="15"/>
        </w:numPr>
      </w:pPr>
      <w:r>
        <w:t>Login</w:t>
      </w:r>
    </w:p>
    <w:p w14:paraId="6BE2CDFA" w14:textId="77777777" w:rsidR="00474F89" w:rsidRDefault="00474F89" w:rsidP="0015680A">
      <w:pPr>
        <w:pStyle w:val="ListParagraph"/>
        <w:numPr>
          <w:ilvl w:val="0"/>
          <w:numId w:val="15"/>
        </w:numPr>
      </w:pPr>
      <w:r>
        <w:t>Logout</w:t>
      </w:r>
    </w:p>
    <w:p w14:paraId="7704E66E" w14:textId="77777777" w:rsidR="00474F89" w:rsidRDefault="00474F89" w:rsidP="0015680A">
      <w:pPr>
        <w:pStyle w:val="ListParagraph"/>
        <w:numPr>
          <w:ilvl w:val="0"/>
          <w:numId w:val="15"/>
        </w:numPr>
      </w:pPr>
      <w:r>
        <w:t>Add Question</w:t>
      </w:r>
    </w:p>
    <w:p w14:paraId="1208F87C" w14:textId="77777777" w:rsidR="00474F89" w:rsidRDefault="00474F89" w:rsidP="0015680A">
      <w:pPr>
        <w:pStyle w:val="ListParagraph"/>
        <w:numPr>
          <w:ilvl w:val="0"/>
          <w:numId w:val="15"/>
        </w:numPr>
      </w:pPr>
      <w:r>
        <w:t>Update Question</w:t>
      </w:r>
    </w:p>
    <w:p w14:paraId="7D315D86" w14:textId="77777777" w:rsidR="00474F89" w:rsidRDefault="00474F89" w:rsidP="0015680A">
      <w:pPr>
        <w:pStyle w:val="ListParagraph"/>
        <w:numPr>
          <w:ilvl w:val="0"/>
          <w:numId w:val="15"/>
        </w:numPr>
      </w:pPr>
      <w:r>
        <w:t>Delete Question</w:t>
      </w:r>
    </w:p>
    <w:p w14:paraId="69DDCB86" w14:textId="77777777" w:rsidR="00474F89" w:rsidRDefault="00474F89" w:rsidP="0015680A">
      <w:pPr>
        <w:pStyle w:val="ListParagraph"/>
        <w:numPr>
          <w:ilvl w:val="0"/>
          <w:numId w:val="15"/>
        </w:numPr>
      </w:pPr>
      <w:r>
        <w:t>Add/Update Images to Question</w:t>
      </w:r>
    </w:p>
    <w:p w14:paraId="7CD5B89B" w14:textId="77777777" w:rsidR="00474F89" w:rsidRDefault="00474F89" w:rsidP="0015680A">
      <w:pPr>
        <w:pStyle w:val="ListParagraph"/>
        <w:numPr>
          <w:ilvl w:val="0"/>
          <w:numId w:val="15"/>
        </w:numPr>
      </w:pPr>
      <w:r>
        <w:t>Search Question based on different attributes</w:t>
      </w:r>
    </w:p>
    <w:p w14:paraId="2E1805D9" w14:textId="77777777" w:rsidR="00474F89" w:rsidRDefault="00474F89" w:rsidP="0015680A">
      <w:pPr>
        <w:pStyle w:val="ListParagraph"/>
        <w:numPr>
          <w:ilvl w:val="0"/>
          <w:numId w:val="15"/>
        </w:numPr>
      </w:pPr>
      <w:r>
        <w:t>View images associated with QAs</w:t>
      </w:r>
    </w:p>
    <w:p w14:paraId="6AA53344" w14:textId="77777777" w:rsidR="00474F89" w:rsidRDefault="00474F89" w:rsidP="0015680A">
      <w:pPr>
        <w:pStyle w:val="ListParagraph"/>
        <w:numPr>
          <w:ilvl w:val="0"/>
          <w:numId w:val="15"/>
        </w:numPr>
      </w:pPr>
      <w:r>
        <w:t>Import QAs from excel sheet</w:t>
      </w:r>
    </w:p>
    <w:p w14:paraId="5EACA4F2" w14:textId="77777777" w:rsidR="00474F89" w:rsidRPr="00474F89" w:rsidRDefault="00474F89" w:rsidP="0015680A">
      <w:pPr>
        <w:pStyle w:val="ListParagraph"/>
        <w:numPr>
          <w:ilvl w:val="0"/>
          <w:numId w:val="15"/>
        </w:numPr>
      </w:pPr>
      <w:r>
        <w:t>Export QAs to excel sheet</w:t>
      </w:r>
    </w:p>
    <w:p w14:paraId="2040D1AD" w14:textId="77777777" w:rsidR="00474F89" w:rsidRDefault="00474F89" w:rsidP="00474F89">
      <w:pPr>
        <w:pStyle w:val="Heading1"/>
      </w:pPr>
      <w:r>
        <w:t>Screenshots</w:t>
      </w:r>
    </w:p>
    <w:p w14:paraId="5106CFD5" w14:textId="4EBCBE69" w:rsidR="00212B3A" w:rsidRDefault="00212B3A" w:rsidP="009B7CA2"/>
    <w:p w14:paraId="03D7F4D4" w14:textId="77777777" w:rsidR="009B7CA2" w:rsidRDefault="009B7CA2" w:rsidP="009B7CA2">
      <w:pPr>
        <w:keepNext/>
      </w:pPr>
      <w:r>
        <w:rPr>
          <w:noProof/>
          <w:lang w:eastAsia="en-US"/>
        </w:rPr>
        <w:drawing>
          <wp:inline distT="0" distB="0" distL="0" distR="0" wp14:anchorId="41991402" wp14:editId="3F2473DB">
            <wp:extent cx="6088380" cy="454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8380" cy="4549140"/>
                    </a:xfrm>
                    <a:prstGeom prst="rect">
                      <a:avLst/>
                    </a:prstGeom>
                  </pic:spPr>
                </pic:pic>
              </a:graphicData>
            </a:graphic>
          </wp:inline>
        </w:drawing>
      </w:r>
    </w:p>
    <w:p w14:paraId="0ED82BA1" w14:textId="312F2372" w:rsidR="009B7CA2" w:rsidRDefault="009B7CA2" w:rsidP="009B7CA2">
      <w:pPr>
        <w:pStyle w:val="Caption"/>
      </w:pPr>
      <w:r>
        <w:t xml:space="preserve">Figure </w:t>
      </w:r>
      <w:r>
        <w:fldChar w:fldCharType="begin"/>
      </w:r>
      <w:r>
        <w:instrText xml:space="preserve"> SEQ Figure \* ARABIC </w:instrText>
      </w:r>
      <w:r>
        <w:fldChar w:fldCharType="separate"/>
      </w:r>
      <w:r>
        <w:rPr>
          <w:noProof/>
        </w:rPr>
        <w:t>1</w:t>
      </w:r>
      <w:r>
        <w:fldChar w:fldCharType="end"/>
      </w:r>
      <w:r>
        <w:t>: Login Page</w:t>
      </w:r>
    </w:p>
    <w:p w14:paraId="40371707" w14:textId="77777777" w:rsidR="009B7CA2" w:rsidRDefault="009B7CA2" w:rsidP="009B7CA2">
      <w:pPr>
        <w:keepNext/>
      </w:pPr>
      <w:bookmarkStart w:id="0" w:name="_GoBack"/>
      <w:r>
        <w:rPr>
          <w:noProof/>
          <w:lang w:eastAsia="en-US"/>
        </w:rPr>
        <w:lastRenderedPageBreak/>
        <w:drawing>
          <wp:inline distT="0" distB="0" distL="0" distR="0" wp14:anchorId="5661CCFF" wp14:editId="0A77A58A">
            <wp:extent cx="5943600" cy="5280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0660"/>
                    </a:xfrm>
                    <a:prstGeom prst="rect">
                      <a:avLst/>
                    </a:prstGeom>
                  </pic:spPr>
                </pic:pic>
              </a:graphicData>
            </a:graphic>
          </wp:inline>
        </w:drawing>
      </w:r>
      <w:bookmarkEnd w:id="0"/>
    </w:p>
    <w:p w14:paraId="700242B4" w14:textId="4D54F8CE" w:rsidR="009B7CA2" w:rsidRDefault="009B7CA2" w:rsidP="009B7CA2">
      <w:pPr>
        <w:pStyle w:val="Caption"/>
      </w:pPr>
      <w:r>
        <w:t xml:space="preserve">Figure </w:t>
      </w:r>
      <w:r>
        <w:fldChar w:fldCharType="begin"/>
      </w:r>
      <w:r>
        <w:instrText xml:space="preserve"> SEQ Figure \* ARABIC </w:instrText>
      </w:r>
      <w:r>
        <w:fldChar w:fldCharType="separate"/>
      </w:r>
      <w:r>
        <w:rPr>
          <w:noProof/>
        </w:rPr>
        <w:t>2</w:t>
      </w:r>
      <w:r>
        <w:fldChar w:fldCharType="end"/>
      </w:r>
      <w:r>
        <w:t>: Home Page</w:t>
      </w:r>
    </w:p>
    <w:p w14:paraId="2E8F1919" w14:textId="42C29186" w:rsidR="009B7CA2" w:rsidRDefault="009B7CA2" w:rsidP="009B7CA2"/>
    <w:p w14:paraId="2120070A" w14:textId="77777777" w:rsidR="009B7CA2" w:rsidRDefault="009B7CA2" w:rsidP="009B7CA2">
      <w:pPr>
        <w:keepNext/>
      </w:pPr>
      <w:r>
        <w:rPr>
          <w:noProof/>
          <w:lang w:eastAsia="en-US"/>
        </w:rPr>
        <w:lastRenderedPageBreak/>
        <w:drawing>
          <wp:inline distT="0" distB="0" distL="0" distR="0" wp14:anchorId="301FDA20" wp14:editId="0D62D3D7">
            <wp:extent cx="5943600" cy="4794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885"/>
                    </a:xfrm>
                    <a:prstGeom prst="rect">
                      <a:avLst/>
                    </a:prstGeom>
                  </pic:spPr>
                </pic:pic>
              </a:graphicData>
            </a:graphic>
          </wp:inline>
        </w:drawing>
      </w:r>
    </w:p>
    <w:p w14:paraId="3D55996C" w14:textId="0F69859F" w:rsidR="009B7CA2" w:rsidRDefault="009B7CA2" w:rsidP="009B7CA2">
      <w:pPr>
        <w:pStyle w:val="Caption"/>
      </w:pPr>
      <w:r>
        <w:t xml:space="preserve">Figure </w:t>
      </w:r>
      <w:r>
        <w:fldChar w:fldCharType="begin"/>
      </w:r>
      <w:r>
        <w:instrText xml:space="preserve"> SEQ Figure \* ARABIC </w:instrText>
      </w:r>
      <w:r>
        <w:fldChar w:fldCharType="separate"/>
      </w:r>
      <w:r>
        <w:rPr>
          <w:noProof/>
        </w:rPr>
        <w:t>3</w:t>
      </w:r>
      <w:r>
        <w:fldChar w:fldCharType="end"/>
      </w:r>
      <w:r>
        <w:t>: Add New Question</w:t>
      </w:r>
    </w:p>
    <w:p w14:paraId="2EF6A99C" w14:textId="47D5849D" w:rsidR="009B7CA2" w:rsidRDefault="009B7CA2" w:rsidP="009B7CA2"/>
    <w:p w14:paraId="15A2E910" w14:textId="77777777" w:rsidR="009B7CA2" w:rsidRDefault="009B7CA2" w:rsidP="009B7CA2">
      <w:pPr>
        <w:keepNext/>
      </w:pPr>
      <w:r>
        <w:rPr>
          <w:noProof/>
          <w:lang w:eastAsia="en-US"/>
        </w:rPr>
        <w:lastRenderedPageBreak/>
        <w:drawing>
          <wp:inline distT="0" distB="0" distL="0" distR="0" wp14:anchorId="7B713F5C" wp14:editId="2D5D4594">
            <wp:extent cx="5943600" cy="277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1140"/>
                    </a:xfrm>
                    <a:prstGeom prst="rect">
                      <a:avLst/>
                    </a:prstGeom>
                  </pic:spPr>
                </pic:pic>
              </a:graphicData>
            </a:graphic>
          </wp:inline>
        </w:drawing>
      </w:r>
    </w:p>
    <w:p w14:paraId="654D44B0" w14:textId="79106E94" w:rsidR="009B7CA2" w:rsidRDefault="009B7CA2" w:rsidP="009B7CA2">
      <w:pPr>
        <w:pStyle w:val="Caption"/>
      </w:pPr>
      <w:r>
        <w:t xml:space="preserve">Figure </w:t>
      </w:r>
      <w:r>
        <w:fldChar w:fldCharType="begin"/>
      </w:r>
      <w:r>
        <w:instrText xml:space="preserve"> SEQ Figure \* ARABIC </w:instrText>
      </w:r>
      <w:r>
        <w:fldChar w:fldCharType="separate"/>
      </w:r>
      <w:r>
        <w:rPr>
          <w:noProof/>
        </w:rPr>
        <w:t>4</w:t>
      </w:r>
      <w:r>
        <w:fldChar w:fldCharType="end"/>
      </w:r>
      <w:r>
        <w:t>: Search Result</w:t>
      </w:r>
    </w:p>
    <w:p w14:paraId="4EEA9027" w14:textId="17A90635" w:rsidR="009B7CA2" w:rsidRDefault="009B7CA2" w:rsidP="009B7CA2"/>
    <w:p w14:paraId="32CE6441" w14:textId="77777777" w:rsidR="009B7CA2" w:rsidRDefault="009B7CA2" w:rsidP="009B7CA2">
      <w:pPr>
        <w:keepNext/>
      </w:pPr>
      <w:r>
        <w:rPr>
          <w:noProof/>
          <w:lang w:eastAsia="en-US"/>
        </w:rPr>
        <w:lastRenderedPageBreak/>
        <w:drawing>
          <wp:inline distT="0" distB="0" distL="0" distR="0" wp14:anchorId="30487C01" wp14:editId="6D4BA57B">
            <wp:extent cx="5943600" cy="6191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1885"/>
                    </a:xfrm>
                    <a:prstGeom prst="rect">
                      <a:avLst/>
                    </a:prstGeom>
                  </pic:spPr>
                </pic:pic>
              </a:graphicData>
            </a:graphic>
          </wp:inline>
        </w:drawing>
      </w:r>
    </w:p>
    <w:p w14:paraId="4A5FD128" w14:textId="602CEBCC" w:rsidR="009B7CA2" w:rsidRDefault="009B7CA2" w:rsidP="009B7CA2">
      <w:pPr>
        <w:pStyle w:val="Caption"/>
      </w:pPr>
      <w:r>
        <w:t xml:space="preserve">Figure </w:t>
      </w:r>
      <w:r>
        <w:fldChar w:fldCharType="begin"/>
      </w:r>
      <w:r>
        <w:instrText xml:space="preserve"> SEQ Figure \* ARABIC </w:instrText>
      </w:r>
      <w:r>
        <w:fldChar w:fldCharType="separate"/>
      </w:r>
      <w:r>
        <w:rPr>
          <w:noProof/>
        </w:rPr>
        <w:t>5</w:t>
      </w:r>
      <w:r>
        <w:fldChar w:fldCharType="end"/>
      </w:r>
      <w:r>
        <w:t>: Update QA Info</w:t>
      </w:r>
    </w:p>
    <w:p w14:paraId="2DA56396" w14:textId="3CEA438A" w:rsidR="009B7CA2" w:rsidRDefault="009B7CA2" w:rsidP="009B7CA2"/>
    <w:p w14:paraId="5F7F9CB4" w14:textId="77777777" w:rsidR="009B7CA2" w:rsidRDefault="009B7CA2" w:rsidP="009B7CA2">
      <w:pPr>
        <w:keepNext/>
      </w:pPr>
      <w:r>
        <w:rPr>
          <w:noProof/>
          <w:lang w:eastAsia="en-US"/>
        </w:rPr>
        <w:lastRenderedPageBreak/>
        <w:drawing>
          <wp:inline distT="0" distB="0" distL="0" distR="0" wp14:anchorId="5D834F03" wp14:editId="42B6C87C">
            <wp:extent cx="5943600" cy="192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2780"/>
                    </a:xfrm>
                    <a:prstGeom prst="rect">
                      <a:avLst/>
                    </a:prstGeom>
                  </pic:spPr>
                </pic:pic>
              </a:graphicData>
            </a:graphic>
          </wp:inline>
        </w:drawing>
      </w:r>
    </w:p>
    <w:p w14:paraId="022DDB01" w14:textId="63F565F0" w:rsidR="009B7CA2" w:rsidRDefault="009B7CA2" w:rsidP="009B7CA2">
      <w:pPr>
        <w:pStyle w:val="Caption"/>
      </w:pPr>
      <w:r>
        <w:t xml:space="preserve">Figure </w:t>
      </w:r>
      <w:r>
        <w:fldChar w:fldCharType="begin"/>
      </w:r>
      <w:r>
        <w:instrText xml:space="preserve"> SEQ Figure \* ARABIC </w:instrText>
      </w:r>
      <w:r>
        <w:fldChar w:fldCharType="separate"/>
      </w:r>
      <w:r>
        <w:rPr>
          <w:noProof/>
        </w:rPr>
        <w:t>6</w:t>
      </w:r>
      <w:r>
        <w:fldChar w:fldCharType="end"/>
      </w:r>
      <w:r>
        <w:t>: Delete QA Info</w:t>
      </w:r>
    </w:p>
    <w:p w14:paraId="1606D705" w14:textId="1F739051" w:rsidR="009B7CA2" w:rsidRDefault="009B7CA2" w:rsidP="009B7CA2"/>
    <w:p w14:paraId="00D75073" w14:textId="77777777" w:rsidR="009B7CA2" w:rsidRDefault="009B7CA2" w:rsidP="009B7CA2">
      <w:pPr>
        <w:keepNext/>
      </w:pPr>
      <w:r>
        <w:rPr>
          <w:noProof/>
          <w:lang w:eastAsia="en-US"/>
        </w:rPr>
        <w:drawing>
          <wp:inline distT="0" distB="0" distL="0" distR="0" wp14:anchorId="4BC3DBBD" wp14:editId="7F97F13E">
            <wp:extent cx="594360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3005"/>
                    </a:xfrm>
                    <a:prstGeom prst="rect">
                      <a:avLst/>
                    </a:prstGeom>
                  </pic:spPr>
                </pic:pic>
              </a:graphicData>
            </a:graphic>
          </wp:inline>
        </w:drawing>
      </w:r>
    </w:p>
    <w:p w14:paraId="2F74416D" w14:textId="7F020ACE" w:rsidR="009B7CA2" w:rsidRPr="009B7CA2" w:rsidRDefault="009B7CA2" w:rsidP="009B7CA2">
      <w:pPr>
        <w:pStyle w:val="Caption"/>
      </w:pPr>
      <w:r>
        <w:t xml:space="preserve">Figure </w:t>
      </w:r>
      <w:r>
        <w:fldChar w:fldCharType="begin"/>
      </w:r>
      <w:r>
        <w:instrText xml:space="preserve"> SEQ Figure \* ARABIC </w:instrText>
      </w:r>
      <w:r>
        <w:fldChar w:fldCharType="separate"/>
      </w:r>
      <w:r>
        <w:rPr>
          <w:noProof/>
        </w:rPr>
        <w:t>7</w:t>
      </w:r>
      <w:r>
        <w:fldChar w:fldCharType="end"/>
      </w:r>
      <w:r>
        <w:t>: Images Pop-up</w:t>
      </w:r>
    </w:p>
    <w:p w14:paraId="39E1A679" w14:textId="441C117E" w:rsidR="009B7CA2" w:rsidRDefault="009B7CA2" w:rsidP="009B7CA2"/>
    <w:sectPr w:rsidR="009B7C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20F7C" w14:textId="77777777" w:rsidR="007F46FF" w:rsidRDefault="007F46FF">
      <w:pPr>
        <w:spacing w:after="0" w:line="240" w:lineRule="auto"/>
      </w:pPr>
      <w:r>
        <w:separator/>
      </w:r>
    </w:p>
  </w:endnote>
  <w:endnote w:type="continuationSeparator" w:id="0">
    <w:p w14:paraId="08FE9324" w14:textId="77777777" w:rsidR="007F46FF" w:rsidRDefault="007F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CB3E9" w14:textId="77777777" w:rsidR="007F46FF" w:rsidRDefault="007F46FF">
      <w:pPr>
        <w:spacing w:after="0" w:line="240" w:lineRule="auto"/>
      </w:pPr>
      <w:r>
        <w:separator/>
      </w:r>
    </w:p>
  </w:footnote>
  <w:footnote w:type="continuationSeparator" w:id="0">
    <w:p w14:paraId="03693253" w14:textId="77777777" w:rsidR="007F46FF" w:rsidRDefault="007F4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A31F8"/>
    <w:multiLevelType w:val="hybridMultilevel"/>
    <w:tmpl w:val="8D4C1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30D96"/>
    <w:multiLevelType w:val="hybridMultilevel"/>
    <w:tmpl w:val="AB14B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16991"/>
    <w:multiLevelType w:val="hybridMultilevel"/>
    <w:tmpl w:val="0A9EC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1"/>
  </w:num>
  <w:num w:numId="17">
    <w:abstractNumId w:val="1"/>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FF"/>
    <w:rsid w:val="0001541F"/>
    <w:rsid w:val="000B0E26"/>
    <w:rsid w:val="000B221A"/>
    <w:rsid w:val="0015680A"/>
    <w:rsid w:val="001D06C6"/>
    <w:rsid w:val="00212B3A"/>
    <w:rsid w:val="00474F89"/>
    <w:rsid w:val="007F46FF"/>
    <w:rsid w:val="009B7CA2"/>
    <w:rsid w:val="00C903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1C827"/>
  <w15:chartTrackingRefBased/>
  <w15:docId w15:val="{6D330F68-2253-4E97-B62C-2A78846C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c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90906BC-C023-4638-8BD6-669C97BD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65</TotalTime>
  <Pages>7</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Nain</dc:creator>
  <cp:keywords/>
  <dc:description/>
  <cp:lastModifiedBy>Ravi Nain</cp:lastModifiedBy>
  <cp:revision>5</cp:revision>
  <dcterms:created xsi:type="dcterms:W3CDTF">2016-08-17T21:55:00Z</dcterms:created>
  <dcterms:modified xsi:type="dcterms:W3CDTF">2016-08-17T23:00:00Z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